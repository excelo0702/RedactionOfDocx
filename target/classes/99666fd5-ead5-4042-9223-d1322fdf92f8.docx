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A562" w14:textId="77777777" w:rsidR="0025684A" w:rsidRPr="00F154D2" w:rsidRDefault="00F32860">
      <w:pPr>
        <w:pStyle w:val="ContactInfo"/>
        <w:rPr>
          <w:rFonts w:ascii="Times New Roman" w:hAnsi="Times New Roman" w:cs="Times New Roman"/>
        </w:rPr>
      </w:pPr>
      <w:r w:rsidRPr="00F154D2">
        <w:rPr>
          <w:rFonts w:ascii="Times New Roman" w:hAnsi="Times New Roman" w:cs="Times New Roman"/>
        </w:rPr>
        <w:t>339 Cloverdale Road</w:t>
      </w:r>
    </w:p>
    <w:p w14:paraId="011D5DE6" w14:textId="77777777" w:rsidR="00F32860" w:rsidRPr="00F154D2" w:rsidRDefault="00F32860" w:rsidP="00F32860">
      <w:pPr>
        <w:pStyle w:val="ContactInfo"/>
        <w:rPr>
          <w:rFonts w:ascii="Times New Roman" w:hAnsi="Times New Roman" w:cs="Times New Roman"/>
        </w:rPr>
      </w:pPr>
      <w:r w:rsidRPr="00F154D2">
        <w:rPr>
          <w:rFonts w:ascii="Times New Roman" w:hAnsi="Times New Roman" w:cs="Times New Roman"/>
        </w:rPr>
        <w:t>Winter Haven, FL</w:t>
      </w:r>
      <w:r w:rsidRPr="00F154D2">
        <w:rPr>
          <w:rFonts w:ascii="Times New Roman" w:hAnsi="Times New Roman" w:cs="Times New Roman"/>
        </w:rPr>
        <w:tab/>
        <w:t>33884</w:t>
      </w:r>
    </w:p>
    <w:p w14:paraId="5EA7E3FF" w14:textId="77777777" w:rsidR="0025684A" w:rsidRPr="00F154D2" w:rsidRDefault="00F32860" w:rsidP="00F32860">
      <w:pPr>
        <w:pStyle w:val="ContactInfo"/>
        <w:rPr>
          <w:rFonts w:ascii="Times New Roman" w:hAnsi="Times New Roman" w:cs="Times New Roman"/>
        </w:rPr>
      </w:pPr>
      <w:r w:rsidRPr="00F154D2">
        <w:rPr>
          <w:rFonts w:ascii="Times New Roman" w:hAnsi="Times New Roman" w:cs="Times New Roman"/>
        </w:rPr>
        <w:t>763-213-3595</w:t>
      </w:r>
    </w:p>
    <w:p w14:paraId="69E28441" w14:textId="77777777" w:rsidR="0025684A" w:rsidRPr="00F154D2" w:rsidRDefault="00F32860">
      <w:pPr>
        <w:pStyle w:val="Email"/>
        <w:rPr>
          <w:rFonts w:ascii="Times New Roman" w:hAnsi="Times New Roman" w:cs="Times New Roman"/>
        </w:rPr>
      </w:pPr>
      <w:r w:rsidRPr="00F154D2">
        <w:rPr>
          <w:rFonts w:ascii="Times New Roman" w:hAnsi="Times New Roman" w:cs="Times New Roman"/>
        </w:rPr>
        <w:t>Harrisonjohnson96@msn.com</w:t>
      </w:r>
    </w:p>
    <w:p w14:paraId="31F89605" w14:textId="77777777" w:rsidR="0025684A" w:rsidRPr="00F154D2" w:rsidRDefault="00F32860">
      <w:pPr>
        <w:pStyle w:val="Name"/>
        <w:rPr>
          <w:rFonts w:ascii="Times New Roman" w:hAnsi="Times New Roman" w:cs="Times New Roman"/>
        </w:rPr>
      </w:pPr>
      <w:r w:rsidRPr="00F154D2">
        <w:rPr>
          <w:rFonts w:ascii="Times New Roman" w:hAnsi="Times New Roman" w:cs="Times New Roman"/>
        </w:rPr>
        <w:t>Harrison johnson</w:t>
      </w:r>
    </w:p>
    <w:tbl>
      <w:tblPr>
        <w:tblStyle w:val="ResumeTable"/>
        <w:tblW w:w="5134" w:type="pct"/>
        <w:tblInd w:w="-270" w:type="dxa"/>
        <w:tblLook w:val="04A0" w:firstRow="1" w:lastRow="0" w:firstColumn="1" w:lastColumn="0" w:noHBand="0" w:noVBand="1"/>
        <w:tblCaption w:val="Resume layout table"/>
      </w:tblPr>
      <w:tblGrid>
        <w:gridCol w:w="1800"/>
        <w:gridCol w:w="8550"/>
      </w:tblGrid>
      <w:tr w:rsidR="0025684A" w:rsidRPr="00F154D2" w14:paraId="2E9EC175" w14:textId="77777777" w:rsidTr="00A96664">
        <w:tc>
          <w:tcPr>
            <w:tcW w:w="2160" w:type="dxa"/>
            <w:tcMar>
              <w:right w:w="475" w:type="dxa"/>
            </w:tcMar>
          </w:tcPr>
          <w:p w14:paraId="28A00094" w14:textId="282E909A" w:rsidR="0025684A" w:rsidRPr="00F154D2" w:rsidRDefault="00F32860" w:rsidP="00A96664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8190" w:type="dxa"/>
          </w:tcPr>
          <w:p w14:paraId="1D43018A" w14:textId="1F2DA0F5" w:rsidR="003B56C3" w:rsidRPr="00F154D2" w:rsidRDefault="003B56C3" w:rsidP="00367A88">
            <w:pPr>
              <w:pStyle w:val="ResumeText"/>
              <w:rPr>
                <w:rFonts w:ascii="Times New Roman" w:hAnsi="Times New Roman" w:cs="Times New Roman"/>
              </w:rPr>
            </w:pPr>
            <w:r w:rsidRPr="003B56C3">
              <w:rPr>
                <w:rFonts w:ascii="Times New Roman" w:hAnsi="Times New Roman" w:cs="Times New Roman"/>
              </w:rPr>
              <w:t xml:space="preserve">Dependable Financial </w:t>
            </w:r>
            <w:r>
              <w:rPr>
                <w:rFonts w:ascii="Times New Roman" w:hAnsi="Times New Roman" w:cs="Times New Roman"/>
              </w:rPr>
              <w:t>Professional</w:t>
            </w:r>
            <w:r w:rsidRPr="003B56C3">
              <w:rPr>
                <w:rFonts w:ascii="Times New Roman" w:hAnsi="Times New Roman" w:cs="Times New Roman"/>
              </w:rPr>
              <w:t xml:space="preserve"> with an </w:t>
            </w:r>
            <w:r>
              <w:rPr>
                <w:rFonts w:ascii="Times New Roman" w:hAnsi="Times New Roman" w:cs="Times New Roman"/>
              </w:rPr>
              <w:t>elite</w:t>
            </w:r>
            <w:r w:rsidRPr="003B56C3">
              <w:rPr>
                <w:rFonts w:ascii="Times New Roman" w:hAnsi="Times New Roman" w:cs="Times New Roman"/>
              </w:rPr>
              <w:t xml:space="preserve"> education</w:t>
            </w:r>
            <w:r>
              <w:t xml:space="preserve"> </w:t>
            </w:r>
            <w:r w:rsidRPr="003B56C3">
              <w:rPr>
                <w:rFonts w:ascii="Times New Roman" w:hAnsi="Times New Roman" w:cs="Times New Roman"/>
              </w:rPr>
              <w:t>who responds to shifting needs and priorities in a systematic and effective way.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56C3">
              <w:rPr>
                <w:rFonts w:ascii="Times New Roman" w:hAnsi="Times New Roman" w:cs="Times New Roman"/>
              </w:rPr>
              <w:t>Excels in accounting principles business statistics and insurance topics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5684A" w:rsidRPr="00F154D2" w14:paraId="35CE01A0" w14:textId="77777777" w:rsidTr="00A96664">
        <w:tc>
          <w:tcPr>
            <w:tcW w:w="2160" w:type="dxa"/>
            <w:tcMar>
              <w:right w:w="475" w:type="dxa"/>
            </w:tcMar>
          </w:tcPr>
          <w:p w14:paraId="1B70736F" w14:textId="77777777" w:rsidR="0025684A" w:rsidRPr="00F154D2" w:rsidRDefault="00C544B4" w:rsidP="00A96664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Skills &amp; Abilities</w:t>
            </w:r>
          </w:p>
        </w:tc>
        <w:tc>
          <w:tcPr>
            <w:tcW w:w="8190" w:type="dxa"/>
          </w:tcPr>
          <w:tbl>
            <w:tblPr>
              <w:tblStyle w:val="TableGrid"/>
              <w:tblW w:w="7830" w:type="dxa"/>
              <w:tblInd w:w="720" w:type="dxa"/>
              <w:tblLook w:val="04A0" w:firstRow="1" w:lastRow="0" w:firstColumn="1" w:lastColumn="0" w:noHBand="0" w:noVBand="1"/>
            </w:tblPr>
            <w:tblGrid>
              <w:gridCol w:w="3960"/>
              <w:gridCol w:w="3870"/>
            </w:tblGrid>
            <w:tr w:rsidR="00F32860" w:rsidRPr="00F154D2" w14:paraId="4BFEA814" w14:textId="77777777" w:rsidTr="00F267DF"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91934" w14:textId="4C62256F" w:rsidR="00F32860" w:rsidRPr="00F154D2" w:rsidRDefault="00F267DF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Accounting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8BC5B" w14:textId="77777777" w:rsidR="00F32860" w:rsidRPr="00F154D2" w:rsidRDefault="00BA4989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F154D2">
                    <w:rPr>
                      <w:rFonts w:ascii="Times New Roman" w:hAnsi="Times New Roman" w:cs="Times New Roman"/>
                    </w:rPr>
                    <w:t>Microsoft Excel</w:t>
                  </w:r>
                </w:p>
              </w:tc>
            </w:tr>
            <w:tr w:rsidR="00F32860" w:rsidRPr="00F154D2" w14:paraId="181B9F49" w14:textId="77777777" w:rsidTr="00F267DF"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2E9E0" w14:textId="7D017BA8" w:rsidR="00F32860" w:rsidRPr="00F154D2" w:rsidRDefault="00F267DF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Financial Reporting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2EB59" w14:textId="77777777" w:rsidR="00F32860" w:rsidRPr="00F154D2" w:rsidRDefault="00BA4989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F154D2">
                    <w:rPr>
                      <w:rFonts w:ascii="Times New Roman" w:hAnsi="Times New Roman" w:cs="Times New Roman"/>
                    </w:rPr>
                    <w:t>Microsoft Word</w:t>
                  </w:r>
                </w:p>
              </w:tc>
            </w:tr>
            <w:tr w:rsidR="00F32860" w:rsidRPr="00F154D2" w14:paraId="2CECC30E" w14:textId="77777777" w:rsidTr="00F267DF"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A60D9" w14:textId="129B423C" w:rsidR="00F32860" w:rsidRPr="00F154D2" w:rsidRDefault="00F267DF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Financial Analysis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260E9" w14:textId="77777777" w:rsidR="00F32860" w:rsidRPr="00F154D2" w:rsidRDefault="00BA4989" w:rsidP="00F32860">
                  <w:pPr>
                    <w:pStyle w:val="ResumeText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F154D2">
                    <w:rPr>
                      <w:rFonts w:ascii="Times New Roman" w:hAnsi="Times New Roman" w:cs="Times New Roman"/>
                    </w:rPr>
                    <w:t xml:space="preserve">Series 6 Licensed </w:t>
                  </w:r>
                </w:p>
              </w:tc>
            </w:tr>
          </w:tbl>
          <w:p w14:paraId="1203C5F5" w14:textId="77777777" w:rsidR="00F32860" w:rsidRPr="00F154D2" w:rsidRDefault="00F32860" w:rsidP="00F32860">
            <w:pPr>
              <w:pStyle w:val="ResumeTex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25684A" w:rsidRPr="00F154D2" w14:paraId="504CD78C" w14:textId="77777777" w:rsidTr="00A96664">
        <w:tc>
          <w:tcPr>
            <w:tcW w:w="2160" w:type="dxa"/>
            <w:tcMar>
              <w:right w:w="475" w:type="dxa"/>
            </w:tcMar>
          </w:tcPr>
          <w:p w14:paraId="3B2124C0" w14:textId="77777777" w:rsidR="0025684A" w:rsidRPr="00F154D2" w:rsidRDefault="00C544B4" w:rsidP="00A96664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8190" w:type="dxa"/>
          </w:tcPr>
          <w:p w14:paraId="2306BC8D" w14:textId="77777777" w:rsidR="00142FF1" w:rsidRPr="00A96664" w:rsidRDefault="00142FF1" w:rsidP="00142FF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Lehigh University Summer Scholar Institute</w:t>
            </w:r>
            <w:r w:rsidRPr="00A96664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Bethlehem, Pa</w:t>
            </w:r>
          </w:p>
          <w:p w14:paraId="547C2CE9" w14:textId="77777777" w:rsidR="00142FF1" w:rsidRPr="00F154D2" w:rsidRDefault="00142FF1" w:rsidP="00142FF1">
            <w:pPr>
              <w:pStyle w:val="ResumeText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F154D2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5</w:t>
            </w:r>
            <w:r w:rsidRPr="00F154D2">
              <w:rPr>
                <w:rFonts w:ascii="Times New Roman" w:hAnsi="Times New Roman" w:cs="Times New Roman"/>
              </w:rPr>
              <w:t xml:space="preserve"> to 0</w:t>
            </w:r>
            <w:r>
              <w:rPr>
                <w:rFonts w:ascii="Times New Roman" w:hAnsi="Times New Roman" w:cs="Times New Roman"/>
              </w:rPr>
              <w:t>8</w:t>
            </w:r>
            <w:r w:rsidRPr="00F154D2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3AD3CF9F" w14:textId="7B81A473" w:rsidR="00142FF1" w:rsidRPr="00F154D2" w:rsidRDefault="00142FF1" w:rsidP="00142FF1">
            <w:pPr>
              <w:pStyle w:val="ResumeTex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Assistant</w:t>
            </w:r>
            <w:r>
              <w:rPr>
                <w:rFonts w:ascii="Times New Roman" w:hAnsi="Times New Roman" w:cs="Times New Roman"/>
              </w:rPr>
              <w:t>, Economics</w:t>
            </w:r>
            <w:r w:rsidR="003B56C3">
              <w:rPr>
                <w:rFonts w:ascii="Times New Roman" w:hAnsi="Times New Roman" w:cs="Times New Roman"/>
              </w:rPr>
              <w:t xml:space="preserve"> - Intern</w:t>
            </w:r>
          </w:p>
          <w:p w14:paraId="6AD0CC98" w14:textId="7821D4BD" w:rsidR="00142FF1" w:rsidRPr="00F154D2" w:rsidRDefault="00142FF1" w:rsidP="00142FF1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Lead classroom instruction along with individual meetings </w:t>
            </w:r>
          </w:p>
          <w:p w14:paraId="6745C825" w14:textId="5BDEF560" w:rsidR="00142FF1" w:rsidRPr="00F154D2" w:rsidRDefault="00142FF1" w:rsidP="00142FF1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>
              <w:rPr>
                <w:rFonts w:ascii="Times New Roman" w:hAnsi="Times New Roman" w:cs="Times New Roman"/>
              </w:rPr>
              <w:t xml:space="preserve">lesson plans to help students prepare for future </w:t>
            </w:r>
            <w:r w:rsidR="003B56C3">
              <w:rPr>
                <w:rFonts w:ascii="Times New Roman" w:hAnsi="Times New Roman" w:cs="Times New Roman"/>
              </w:rPr>
              <w:t>business courses</w:t>
            </w:r>
          </w:p>
          <w:p w14:paraId="018BBA7D" w14:textId="77777777" w:rsidR="00475F83" w:rsidRPr="00A96664" w:rsidRDefault="00475F83" w:rsidP="00475F83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A96664">
              <w:rPr>
                <w:rFonts w:ascii="Times New Roman" w:hAnsi="Times New Roman" w:cs="Times New Roman"/>
              </w:rPr>
              <w:t>Iacocca institute global village – bethlehem, PA</w:t>
            </w:r>
          </w:p>
          <w:p w14:paraId="687DEDA1" w14:textId="582F8BBE" w:rsidR="00475F83" w:rsidRPr="00F154D2" w:rsidRDefault="00475F83" w:rsidP="00475F83">
            <w:pPr>
              <w:pStyle w:val="ResumeText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06/2016 to 08/201</w:t>
            </w:r>
            <w:r w:rsidR="00F267DF">
              <w:rPr>
                <w:rFonts w:ascii="Times New Roman" w:hAnsi="Times New Roman" w:cs="Times New Roman"/>
              </w:rPr>
              <w:t>7</w:t>
            </w:r>
          </w:p>
          <w:p w14:paraId="42121760" w14:textId="77777777" w:rsidR="00475F83" w:rsidRPr="00F154D2" w:rsidRDefault="00BA4989" w:rsidP="00475F83">
            <w:pPr>
              <w:pStyle w:val="ResumeText"/>
              <w:ind w:left="72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Intern</w:t>
            </w:r>
          </w:p>
          <w:p w14:paraId="4B1793AB" w14:textId="7D62C1B2" w:rsidR="00475F83" w:rsidRPr="00F154D2" w:rsidRDefault="00F154D2" w:rsidP="00475F83">
            <w:pPr>
              <w:pStyle w:val="ResumeTex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Networked with </w:t>
            </w:r>
            <w:r w:rsidR="00475F83" w:rsidRPr="00F154D2">
              <w:rPr>
                <w:rFonts w:ascii="Times New Roman" w:hAnsi="Times New Roman" w:cs="Times New Roman"/>
              </w:rPr>
              <w:t>international business leaders</w:t>
            </w:r>
            <w:r>
              <w:rPr>
                <w:rFonts w:ascii="Times New Roman" w:hAnsi="Times New Roman" w:cs="Times New Roman"/>
              </w:rPr>
              <w:t xml:space="preserve"> from over 100 countries</w:t>
            </w:r>
          </w:p>
          <w:p w14:paraId="6288E022" w14:textId="77777777" w:rsidR="00475F83" w:rsidRPr="00F154D2" w:rsidRDefault="00475F83" w:rsidP="00475F83">
            <w:pPr>
              <w:pStyle w:val="ResumeTex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 xml:space="preserve">Introduced leaders to new ways of </w:t>
            </w:r>
            <w:r w:rsidR="00EB64C4" w:rsidRPr="00F154D2">
              <w:rPr>
                <w:rFonts w:ascii="Times New Roman" w:hAnsi="Times New Roman" w:cs="Times New Roman"/>
              </w:rPr>
              <w:t>accomplishing business problems</w:t>
            </w:r>
          </w:p>
          <w:p w14:paraId="1FE2AA12" w14:textId="5EC93CA7" w:rsidR="00553B08" w:rsidRPr="00A96664" w:rsidRDefault="00475F83" w:rsidP="00553B08">
            <w:pPr>
              <w:pStyle w:val="ResumeText"/>
              <w:rPr>
                <w:rFonts w:ascii="Times New Roman" w:hAnsi="Times New Roman" w:cs="Times New Roman"/>
                <w:b/>
              </w:rPr>
            </w:pPr>
            <w:r w:rsidRPr="00A96664">
              <w:rPr>
                <w:rFonts w:ascii="Times New Roman" w:hAnsi="Times New Roman" w:cs="Times New Roman"/>
                <w:b/>
              </w:rPr>
              <w:t xml:space="preserve">WESTERN AND SOUTHERN </w:t>
            </w:r>
            <w:r w:rsidR="00F267DF">
              <w:rPr>
                <w:rFonts w:ascii="Times New Roman" w:hAnsi="Times New Roman" w:cs="Times New Roman"/>
                <w:b/>
              </w:rPr>
              <w:t>FINANCIAL GROUP</w:t>
            </w:r>
            <w:r w:rsidR="006966C6" w:rsidRPr="00A96664">
              <w:rPr>
                <w:rFonts w:ascii="Times New Roman" w:hAnsi="Times New Roman" w:cs="Times New Roman"/>
                <w:b/>
              </w:rPr>
              <w:t>–</w:t>
            </w:r>
            <w:r w:rsidRPr="00A96664">
              <w:rPr>
                <w:rFonts w:ascii="Times New Roman" w:hAnsi="Times New Roman" w:cs="Times New Roman"/>
                <w:b/>
              </w:rPr>
              <w:t xml:space="preserve"> </w:t>
            </w:r>
            <w:r w:rsidR="006966C6" w:rsidRPr="00A96664">
              <w:rPr>
                <w:rFonts w:ascii="Times New Roman" w:hAnsi="Times New Roman" w:cs="Times New Roman"/>
                <w:b/>
              </w:rPr>
              <w:t>LAKELAND, FL</w:t>
            </w:r>
          </w:p>
          <w:p w14:paraId="55A32B9C" w14:textId="77777777" w:rsidR="00553B08" w:rsidRPr="00F154D2" w:rsidRDefault="00F85281" w:rsidP="00553B08">
            <w:pPr>
              <w:pStyle w:val="ResumeText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0</w:t>
            </w:r>
            <w:r w:rsidR="00475F83" w:rsidRPr="00F154D2">
              <w:rPr>
                <w:rFonts w:ascii="Times New Roman" w:hAnsi="Times New Roman" w:cs="Times New Roman"/>
              </w:rPr>
              <w:t>3</w:t>
            </w:r>
            <w:r w:rsidRPr="00F154D2">
              <w:rPr>
                <w:rFonts w:ascii="Times New Roman" w:hAnsi="Times New Roman" w:cs="Times New Roman"/>
              </w:rPr>
              <w:t>/201</w:t>
            </w:r>
            <w:r w:rsidR="00475F83" w:rsidRPr="00F154D2">
              <w:rPr>
                <w:rFonts w:ascii="Times New Roman" w:hAnsi="Times New Roman" w:cs="Times New Roman"/>
              </w:rPr>
              <w:t>9</w:t>
            </w:r>
            <w:r w:rsidRPr="00F154D2">
              <w:rPr>
                <w:rFonts w:ascii="Times New Roman" w:hAnsi="Times New Roman" w:cs="Times New Roman"/>
              </w:rPr>
              <w:t xml:space="preserve"> </w:t>
            </w:r>
            <w:r w:rsidR="00475F83" w:rsidRPr="00F154D2">
              <w:rPr>
                <w:rFonts w:ascii="Times New Roman" w:hAnsi="Times New Roman" w:cs="Times New Roman"/>
              </w:rPr>
              <w:t>to</w:t>
            </w:r>
            <w:r w:rsidRPr="00F154D2">
              <w:rPr>
                <w:rFonts w:ascii="Times New Roman" w:hAnsi="Times New Roman" w:cs="Times New Roman"/>
              </w:rPr>
              <w:t xml:space="preserve"> </w:t>
            </w:r>
            <w:r w:rsidR="00475F83" w:rsidRPr="00F154D2">
              <w:rPr>
                <w:rFonts w:ascii="Times New Roman" w:hAnsi="Times New Roman" w:cs="Times New Roman"/>
              </w:rPr>
              <w:t>Current</w:t>
            </w:r>
          </w:p>
          <w:p w14:paraId="6FCCECEA" w14:textId="77777777" w:rsidR="00F85281" w:rsidRPr="00F154D2" w:rsidRDefault="00475F83" w:rsidP="00F85281">
            <w:pPr>
              <w:pStyle w:val="ResumeText"/>
              <w:ind w:firstLine="72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Registered Representative</w:t>
            </w:r>
          </w:p>
          <w:p w14:paraId="23A9C6C5" w14:textId="687794A2" w:rsidR="00F85281" w:rsidRPr="00F154D2" w:rsidRDefault="00566150" w:rsidP="00F85281">
            <w:pPr>
              <w:pStyle w:val="ResumeTex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informative meetings on daily market performance and drivers</w:t>
            </w:r>
          </w:p>
          <w:p w14:paraId="433B2D7C" w14:textId="3B171DEB" w:rsidR="00F85281" w:rsidRPr="00F154D2" w:rsidRDefault="00F154D2" w:rsidP="00F85281">
            <w:pPr>
              <w:pStyle w:val="ResumeTex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invested income for individuals and businesses</w:t>
            </w:r>
            <w:r w:rsidR="00475F83" w:rsidRPr="00F154D2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25684A" w:rsidRPr="00F154D2" w14:paraId="1E9ADDB3" w14:textId="77777777" w:rsidTr="00A96664">
        <w:tc>
          <w:tcPr>
            <w:tcW w:w="2160" w:type="dxa"/>
            <w:tcMar>
              <w:right w:w="475" w:type="dxa"/>
            </w:tcMar>
          </w:tcPr>
          <w:p w14:paraId="2EF5E61C" w14:textId="503ED9E6" w:rsidR="0025684A" w:rsidRPr="00F154D2" w:rsidRDefault="00A96664" w:rsidP="00A96664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8190" w:type="dxa"/>
          </w:tcPr>
          <w:p w14:paraId="2A898841" w14:textId="77777777" w:rsidR="0025684A" w:rsidRPr="00A96664" w:rsidRDefault="00DA42C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A96664">
              <w:rPr>
                <w:rFonts w:ascii="Times New Roman" w:hAnsi="Times New Roman" w:cs="Times New Roman"/>
              </w:rPr>
              <w:t>Lehigh university bethlehem, pa</w:t>
            </w:r>
          </w:p>
          <w:p w14:paraId="793CF569" w14:textId="77777777" w:rsidR="00DA42C1" w:rsidRPr="00F154D2" w:rsidRDefault="00DA42C1" w:rsidP="00F85281">
            <w:pPr>
              <w:pStyle w:val="ResumeText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Ba</w:t>
            </w:r>
            <w:r w:rsidR="0070781E" w:rsidRPr="00F154D2">
              <w:rPr>
                <w:rFonts w:ascii="Times New Roman" w:hAnsi="Times New Roman" w:cs="Times New Roman"/>
              </w:rPr>
              <w:t>chelor of Arts: Finance 2018</w:t>
            </w:r>
          </w:p>
          <w:p w14:paraId="329FA825" w14:textId="77777777" w:rsidR="00DA42C1" w:rsidRPr="00F154D2" w:rsidRDefault="00553B08" w:rsidP="00DA42C1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Coursework in</w:t>
            </w:r>
            <w:r w:rsidR="00DA42C1" w:rsidRPr="00F154D2">
              <w:rPr>
                <w:rFonts w:ascii="Times New Roman" w:hAnsi="Times New Roman" w:cs="Times New Roman"/>
              </w:rPr>
              <w:t xml:space="preserve"> </w:t>
            </w:r>
            <w:r w:rsidR="0070781E" w:rsidRPr="00F154D2">
              <w:rPr>
                <w:rFonts w:ascii="Times New Roman" w:hAnsi="Times New Roman" w:cs="Times New Roman"/>
              </w:rPr>
              <w:t>Accounting</w:t>
            </w:r>
          </w:p>
          <w:p w14:paraId="3202559B" w14:textId="75695AED" w:rsidR="00DA42C1" w:rsidRPr="00F154D2" w:rsidRDefault="00DA42C1" w:rsidP="00DA42C1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C</w:t>
            </w:r>
            <w:r w:rsidR="00553B08" w:rsidRPr="00F154D2">
              <w:rPr>
                <w:rFonts w:ascii="Times New Roman" w:hAnsi="Times New Roman" w:cs="Times New Roman"/>
              </w:rPr>
              <w:t>oursework in</w:t>
            </w:r>
            <w:r w:rsidR="00A96664">
              <w:rPr>
                <w:rFonts w:ascii="Times New Roman" w:hAnsi="Times New Roman" w:cs="Times New Roman"/>
              </w:rPr>
              <w:t xml:space="preserve"> Statistics</w:t>
            </w:r>
          </w:p>
        </w:tc>
      </w:tr>
      <w:tr w:rsidR="0025684A" w:rsidRPr="00F154D2" w14:paraId="22916A3A" w14:textId="77777777" w:rsidTr="00A96664">
        <w:tc>
          <w:tcPr>
            <w:tcW w:w="2160" w:type="dxa"/>
            <w:tcMar>
              <w:right w:w="475" w:type="dxa"/>
            </w:tcMar>
          </w:tcPr>
          <w:p w14:paraId="3637CCF5" w14:textId="77777777" w:rsidR="0025684A" w:rsidRPr="00F154D2" w:rsidRDefault="00DA42C1" w:rsidP="00A96664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Athletics</w:t>
            </w:r>
          </w:p>
        </w:tc>
        <w:tc>
          <w:tcPr>
            <w:tcW w:w="8190" w:type="dxa"/>
          </w:tcPr>
          <w:p w14:paraId="15BE9DEF" w14:textId="77777777" w:rsidR="0025684A" w:rsidRPr="00F154D2" w:rsidRDefault="00DA42C1" w:rsidP="00DA42C1">
            <w:pPr>
              <w:pStyle w:val="ResumeTex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Lehigh University</w:t>
            </w:r>
            <w:r w:rsidR="00553B08" w:rsidRPr="00F154D2">
              <w:rPr>
                <w:rFonts w:ascii="Times New Roman" w:hAnsi="Times New Roman" w:cs="Times New Roman"/>
              </w:rPr>
              <w:t xml:space="preserve"> Division 1 Football Team – 2 Time</w:t>
            </w:r>
            <w:r w:rsidRPr="00F154D2">
              <w:rPr>
                <w:rFonts w:ascii="Times New Roman" w:hAnsi="Times New Roman" w:cs="Times New Roman"/>
              </w:rPr>
              <w:t xml:space="preserve"> Patriot League Champions</w:t>
            </w:r>
          </w:p>
          <w:p w14:paraId="4CBDA5E0" w14:textId="10F86A3D" w:rsidR="003B56C3" w:rsidRPr="003B56C3" w:rsidRDefault="00100446" w:rsidP="003B56C3">
            <w:pPr>
              <w:pStyle w:val="ResumeTex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154D2">
              <w:rPr>
                <w:rFonts w:ascii="Times New Roman" w:hAnsi="Times New Roman" w:cs="Times New Roman"/>
              </w:rPr>
              <w:t>3</w:t>
            </w:r>
            <w:r w:rsidRPr="00F154D2">
              <w:rPr>
                <w:rFonts w:ascii="Times New Roman" w:hAnsi="Times New Roman" w:cs="Times New Roman"/>
                <w:vertAlign w:val="superscript"/>
              </w:rPr>
              <w:t>r</w:t>
            </w:r>
            <w:r w:rsidR="00DA42C1" w:rsidRPr="00F154D2">
              <w:rPr>
                <w:rFonts w:ascii="Times New Roman" w:hAnsi="Times New Roman" w:cs="Times New Roman"/>
                <w:vertAlign w:val="superscript"/>
              </w:rPr>
              <w:t>d</w:t>
            </w:r>
            <w:r w:rsidR="00DA42C1" w:rsidRPr="00F154D2">
              <w:rPr>
                <w:rFonts w:ascii="Times New Roman" w:hAnsi="Times New Roman" w:cs="Times New Roman"/>
              </w:rPr>
              <w:t xml:space="preserve"> year Starter – Defensive line Captai</w:t>
            </w:r>
            <w:r w:rsidR="003B56C3">
              <w:rPr>
                <w:rFonts w:ascii="Times New Roman" w:hAnsi="Times New Roman" w:cs="Times New Roman"/>
              </w:rPr>
              <w:t>n</w:t>
            </w:r>
          </w:p>
        </w:tc>
      </w:tr>
    </w:tbl>
    <w:p w14:paraId="3FA50378" w14:textId="595108A1" w:rsidR="0025684A" w:rsidRDefault="0025684A" w:rsidP="00246CEA"/>
    <w:sectPr w:rsidR="0025684A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28F7E" w14:textId="77777777" w:rsidR="00AE7E6B" w:rsidRDefault="00AE7E6B">
      <w:pPr>
        <w:spacing w:after="0" w:line="240" w:lineRule="auto"/>
      </w:pPr>
      <w:r>
        <w:separator/>
      </w:r>
    </w:p>
  </w:endnote>
  <w:endnote w:type="continuationSeparator" w:id="0">
    <w:p w14:paraId="1A1E3FDA" w14:textId="77777777" w:rsidR="00AE7E6B" w:rsidRDefault="00AE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6BC68" w14:textId="77777777" w:rsidR="00C544B4" w:rsidRDefault="00C544B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8528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8DE6F" w14:textId="77777777" w:rsidR="00AE7E6B" w:rsidRDefault="00AE7E6B">
      <w:pPr>
        <w:spacing w:after="0" w:line="240" w:lineRule="auto"/>
      </w:pPr>
      <w:r>
        <w:separator/>
      </w:r>
    </w:p>
  </w:footnote>
  <w:footnote w:type="continuationSeparator" w:id="0">
    <w:p w14:paraId="0F158FC3" w14:textId="77777777" w:rsidR="00AE7E6B" w:rsidRDefault="00AE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386"/>
    <w:multiLevelType w:val="hybridMultilevel"/>
    <w:tmpl w:val="F14A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58FF"/>
    <w:multiLevelType w:val="hybridMultilevel"/>
    <w:tmpl w:val="D84E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11A4"/>
    <w:multiLevelType w:val="hybridMultilevel"/>
    <w:tmpl w:val="C7BE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22"/>
    <w:multiLevelType w:val="hybridMultilevel"/>
    <w:tmpl w:val="1D08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7E08"/>
    <w:multiLevelType w:val="hybridMultilevel"/>
    <w:tmpl w:val="B08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065DF"/>
    <w:multiLevelType w:val="hybridMultilevel"/>
    <w:tmpl w:val="726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6F4C"/>
    <w:multiLevelType w:val="hybridMultilevel"/>
    <w:tmpl w:val="FB080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81782"/>
    <w:multiLevelType w:val="hybridMultilevel"/>
    <w:tmpl w:val="3A90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60"/>
    <w:rsid w:val="00100446"/>
    <w:rsid w:val="001335F8"/>
    <w:rsid w:val="00142FF1"/>
    <w:rsid w:val="00246CEA"/>
    <w:rsid w:val="0025684A"/>
    <w:rsid w:val="003359AD"/>
    <w:rsid w:val="003471CE"/>
    <w:rsid w:val="00367A88"/>
    <w:rsid w:val="003B56C3"/>
    <w:rsid w:val="004139A1"/>
    <w:rsid w:val="00475F83"/>
    <w:rsid w:val="00477012"/>
    <w:rsid w:val="00553B08"/>
    <w:rsid w:val="00561FDC"/>
    <w:rsid w:val="00566150"/>
    <w:rsid w:val="00580E0F"/>
    <w:rsid w:val="006966C6"/>
    <w:rsid w:val="0070781E"/>
    <w:rsid w:val="00812725"/>
    <w:rsid w:val="00960293"/>
    <w:rsid w:val="00A9451B"/>
    <w:rsid w:val="00A96664"/>
    <w:rsid w:val="00AE7E6B"/>
    <w:rsid w:val="00B50B9E"/>
    <w:rsid w:val="00BA4989"/>
    <w:rsid w:val="00BB3F95"/>
    <w:rsid w:val="00BC711D"/>
    <w:rsid w:val="00C544B4"/>
    <w:rsid w:val="00DA06E2"/>
    <w:rsid w:val="00DA42C1"/>
    <w:rsid w:val="00DB6F6E"/>
    <w:rsid w:val="00DC1F3D"/>
    <w:rsid w:val="00EB64C4"/>
    <w:rsid w:val="00F154D2"/>
    <w:rsid w:val="00F267DF"/>
    <w:rsid w:val="00F32860"/>
    <w:rsid w:val="00F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922"/>
  <w15:chartTrackingRefBased/>
  <w15:docId w15:val="{4561FA73-8F83-49A7-B418-14229D2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rsid w:val="00F3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onjohnson96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2823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harrisonjohnson96</dc:creator>
  <cp:keywords/>
  <dc:description/>
  <cp:lastModifiedBy>Johnson</cp:lastModifiedBy>
  <cp:revision>4</cp:revision>
  <cp:lastPrinted>2020-01-08T12:22:00Z</cp:lastPrinted>
  <dcterms:created xsi:type="dcterms:W3CDTF">2020-05-07T22:07:00Z</dcterms:created>
  <dcterms:modified xsi:type="dcterms:W3CDTF">2020-05-27T22:16:00Z</dcterms:modified>
</cp:coreProperties>
</file>