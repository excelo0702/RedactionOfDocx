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3308"/>
        <w:gridCol w:w="2674"/>
      </w:tblGrid>
      <w:tr w:rsidR="00097201" w14:paraId="526DF0ED" w14:textId="77777777" w:rsidTr="007F2C38">
        <w:trPr>
          <w:trHeight w:val="45"/>
        </w:trPr>
        <w:tc>
          <w:tcPr>
            <w:tcW w:w="8870" w:type="dxa"/>
            <w:gridSpan w:val="3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14:paraId="13F5A955" w14:textId="77777777" w:rsidR="00097201" w:rsidRPr="00332C26" w:rsidRDefault="00AC6841" w:rsidP="00AC6841">
            <w:pPr>
              <w:pStyle w:val="YourName"/>
              <w:rPr>
                <w:sz w:val="18"/>
                <w:szCs w:val="18"/>
              </w:rPr>
            </w:pPr>
            <w:bookmarkStart w:id="0" w:name="_GoBack"/>
            <w:bookmarkEnd w:id="0"/>
            <w:r w:rsidRPr="00332C26">
              <w:rPr>
                <w:sz w:val="18"/>
                <w:szCs w:val="18"/>
              </w:rPr>
              <w:t>Jarod S. Metlin</w:t>
            </w:r>
          </w:p>
        </w:tc>
      </w:tr>
      <w:tr w:rsidR="00097201" w14:paraId="1FB27817" w14:textId="77777777" w:rsidTr="007F2C38">
        <w:trPr>
          <w:trHeight w:val="37"/>
        </w:trPr>
        <w:tc>
          <w:tcPr>
            <w:tcW w:w="887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5EC0A623" w14:textId="77777777" w:rsidR="00097201" w:rsidRPr="00332C26" w:rsidRDefault="00AC6841" w:rsidP="00AC6841">
            <w:pPr>
              <w:pStyle w:val="AllCapsCopy"/>
              <w:tabs>
                <w:tab w:val="right" w:pos="8410"/>
              </w:tabs>
              <w:rPr>
                <w:sz w:val="18"/>
                <w:szCs w:val="18"/>
              </w:rPr>
            </w:pPr>
            <w:r w:rsidRPr="00332C26">
              <w:rPr>
                <w:sz w:val="18"/>
                <w:szCs w:val="18"/>
              </w:rPr>
              <w:t>●3563 Waterford Oaks dr.</w:t>
            </w:r>
            <w:r w:rsidR="007A0087" w:rsidRPr="00332C26">
              <w:rPr>
                <w:sz w:val="18"/>
                <w:szCs w:val="18"/>
              </w:rPr>
              <w:t xml:space="preserve">, </w:t>
            </w:r>
            <w:r w:rsidRPr="00332C26">
              <w:rPr>
                <w:sz w:val="18"/>
                <w:szCs w:val="18"/>
              </w:rPr>
              <w:t>Orange park, FL 32065 ●</w:t>
            </w:r>
            <w:r w:rsidR="007A0087" w:rsidRPr="00332C26">
              <w:rPr>
                <w:sz w:val="18"/>
                <w:szCs w:val="18"/>
              </w:rPr>
              <w:t xml:space="preserve"> </w:t>
            </w:r>
            <w:r w:rsidRPr="00332C26">
              <w:rPr>
                <w:sz w:val="18"/>
                <w:szCs w:val="18"/>
              </w:rPr>
              <w:t>904-994-4790 ●</w:t>
            </w:r>
            <w:r w:rsidR="007A0087" w:rsidRPr="00332C26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270048422"/>
                <w:placeholder>
                  <w:docPart w:val="80C5F5000B934726B26EFFA67C5CF184"/>
                </w:placeholder>
              </w:sdtPr>
              <w:sdtEndPr/>
              <w:sdtContent>
                <w:hyperlink r:id="rId6" w:history="1">
                  <w:r w:rsidRPr="00332C26">
                    <w:rPr>
                      <w:rStyle w:val="Hyperlink"/>
                      <w:sz w:val="18"/>
                      <w:szCs w:val="18"/>
                    </w:rPr>
                    <w:t>MetlinJ@gmail.com</w:t>
                  </w:r>
                </w:hyperlink>
              </w:sdtContent>
            </w:sdt>
            <w:r w:rsidRPr="00332C26">
              <w:rPr>
                <w:sz w:val="18"/>
                <w:szCs w:val="18"/>
              </w:rPr>
              <w:t xml:space="preserve"> ●</w:t>
            </w:r>
          </w:p>
        </w:tc>
      </w:tr>
      <w:tr w:rsidR="00097201" w14:paraId="04ECB2C9" w14:textId="77777777" w:rsidTr="007F2C38">
        <w:trPr>
          <w:trHeight w:val="37"/>
        </w:trPr>
        <w:tc>
          <w:tcPr>
            <w:tcW w:w="8870" w:type="dxa"/>
            <w:gridSpan w:val="3"/>
          </w:tcPr>
          <w:p w14:paraId="1CB5C8FF" w14:textId="77777777" w:rsidR="00887A1F" w:rsidRPr="00332C26" w:rsidRDefault="007A0087" w:rsidP="00887A1F">
            <w:pPr>
              <w:pStyle w:val="SectionHeadings"/>
              <w:rPr>
                <w:b/>
                <w:sz w:val="18"/>
                <w:szCs w:val="18"/>
              </w:rPr>
            </w:pPr>
            <w:r w:rsidRPr="00332C26">
              <w:rPr>
                <w:b/>
                <w:sz w:val="18"/>
                <w:szCs w:val="18"/>
              </w:rPr>
              <w:t>Objective</w:t>
            </w:r>
          </w:p>
        </w:tc>
      </w:tr>
      <w:tr w:rsidR="00097201" w:rsidRPr="001445B0" w14:paraId="28D25693" w14:textId="77777777" w:rsidTr="007F2C38">
        <w:tc>
          <w:tcPr>
            <w:tcW w:w="8870" w:type="dxa"/>
            <w:gridSpan w:val="3"/>
            <w:tcMar>
              <w:bottom w:w="144" w:type="dxa"/>
            </w:tcMar>
          </w:tcPr>
          <w:p w14:paraId="07937BD3" w14:textId="77777777" w:rsidR="00097201" w:rsidRPr="00332C26" w:rsidRDefault="00AC6841" w:rsidP="00D349E3">
            <w:pPr>
              <w:pStyle w:val="Copy"/>
              <w:rPr>
                <w:sz w:val="18"/>
                <w:szCs w:val="18"/>
              </w:rPr>
            </w:pPr>
            <w:r w:rsidRPr="00332C26">
              <w:rPr>
                <w:sz w:val="18"/>
                <w:szCs w:val="18"/>
              </w:rPr>
              <w:t xml:space="preserve">To position myself in </w:t>
            </w:r>
            <w:r w:rsidR="00D349E3" w:rsidRPr="00332C26">
              <w:rPr>
                <w:sz w:val="18"/>
                <w:szCs w:val="18"/>
              </w:rPr>
              <w:t>a career</w:t>
            </w:r>
            <w:r w:rsidRPr="00332C26">
              <w:rPr>
                <w:sz w:val="18"/>
                <w:szCs w:val="18"/>
              </w:rPr>
              <w:t xml:space="preserve"> that will incorporate my excellent customer service and sales skills and where I will be able to make </w:t>
            </w:r>
            <w:r w:rsidR="00D349E3" w:rsidRPr="00332C26">
              <w:rPr>
                <w:sz w:val="18"/>
                <w:szCs w:val="18"/>
              </w:rPr>
              <w:t>a significant</w:t>
            </w:r>
            <w:r w:rsidRPr="00332C26">
              <w:rPr>
                <w:sz w:val="18"/>
                <w:szCs w:val="18"/>
              </w:rPr>
              <w:t xml:space="preserve"> contribution.</w:t>
            </w:r>
          </w:p>
          <w:p w14:paraId="400206F9" w14:textId="77777777" w:rsidR="00887A1F" w:rsidRPr="00332C26" w:rsidRDefault="00887A1F" w:rsidP="00D349E3">
            <w:pPr>
              <w:pStyle w:val="Copy"/>
              <w:rPr>
                <w:sz w:val="18"/>
                <w:szCs w:val="18"/>
              </w:rPr>
            </w:pPr>
          </w:p>
        </w:tc>
      </w:tr>
      <w:tr w:rsidR="00097201" w14:paraId="228C7910" w14:textId="77777777" w:rsidTr="007F2C38">
        <w:trPr>
          <w:trHeight w:val="37"/>
        </w:trPr>
        <w:tc>
          <w:tcPr>
            <w:tcW w:w="8870" w:type="dxa"/>
            <w:gridSpan w:val="3"/>
          </w:tcPr>
          <w:p w14:paraId="28501042" w14:textId="77777777" w:rsidR="00887A1F" w:rsidRPr="00332C26" w:rsidRDefault="007A0087" w:rsidP="00887A1F">
            <w:pPr>
              <w:pStyle w:val="SectionHeadings"/>
              <w:rPr>
                <w:b/>
                <w:sz w:val="14"/>
                <w:szCs w:val="14"/>
              </w:rPr>
            </w:pPr>
            <w:r w:rsidRPr="00332C26">
              <w:rPr>
                <w:b/>
                <w:sz w:val="14"/>
                <w:szCs w:val="14"/>
              </w:rPr>
              <w:t>Experience</w:t>
            </w:r>
          </w:p>
        </w:tc>
      </w:tr>
      <w:tr w:rsidR="00097201" w14:paraId="70BA3B1E" w14:textId="77777777" w:rsidTr="007F2C38">
        <w:tc>
          <w:tcPr>
            <w:tcW w:w="2888" w:type="dxa"/>
            <w:tcMar>
              <w:bottom w:w="0" w:type="dxa"/>
            </w:tcMar>
            <w:vAlign w:val="center"/>
          </w:tcPr>
          <w:p w14:paraId="020D206D" w14:textId="77777777" w:rsidR="00097201" w:rsidRPr="00332C26" w:rsidRDefault="009047D2" w:rsidP="00AC6841">
            <w:pPr>
              <w:pStyle w:val="AllCaps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JUne 2016 </w:t>
            </w:r>
            <w:r w:rsidR="007A0087" w:rsidRPr="00332C26">
              <w:rPr>
                <w:sz w:val="14"/>
                <w:szCs w:val="14"/>
              </w:rPr>
              <w:t xml:space="preserve">to </w:t>
            </w:r>
            <w:sdt>
              <w:sdtPr>
                <w:rPr>
                  <w:sz w:val="14"/>
                  <w:szCs w:val="14"/>
                </w:rPr>
                <w:id w:val="270048429"/>
                <w:placeholder>
                  <w:docPart w:val="AD94D8B82CEC463099039FFFD238469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C6841" w:rsidRPr="00332C26">
                  <w:rPr>
                    <w:sz w:val="14"/>
                    <w:szCs w:val="14"/>
                  </w:rPr>
                  <w:t>Current</w:t>
                </w:r>
              </w:sdtContent>
            </w:sdt>
          </w:p>
        </w:tc>
        <w:tc>
          <w:tcPr>
            <w:tcW w:w="3308" w:type="dxa"/>
            <w:tcMar>
              <w:bottom w:w="0" w:type="dxa"/>
            </w:tcMar>
            <w:vAlign w:val="center"/>
          </w:tcPr>
          <w:p w14:paraId="4CA19F42" w14:textId="77777777" w:rsidR="00097201" w:rsidRPr="00332C26" w:rsidRDefault="00AC6841" w:rsidP="00AC6841">
            <w:pPr>
              <w:pStyle w:val="Copy"/>
              <w:rPr>
                <w:caps/>
                <w:spacing w:val="10"/>
                <w:sz w:val="14"/>
                <w:szCs w:val="14"/>
              </w:rPr>
            </w:pPr>
            <w:r w:rsidRPr="00332C26">
              <w:rPr>
                <w:caps/>
                <w:spacing w:val="10"/>
                <w:sz w:val="14"/>
                <w:szCs w:val="14"/>
              </w:rPr>
              <w:t>Citi Bank</w:t>
            </w:r>
          </w:p>
        </w:tc>
        <w:tc>
          <w:tcPr>
            <w:tcW w:w="2674" w:type="dxa"/>
            <w:tcMar>
              <w:bottom w:w="0" w:type="dxa"/>
            </w:tcMar>
            <w:vAlign w:val="center"/>
          </w:tcPr>
          <w:p w14:paraId="6F678084" w14:textId="77777777" w:rsidR="00097201" w:rsidRPr="00332C26" w:rsidRDefault="00AC6841" w:rsidP="00AC6841">
            <w:pPr>
              <w:pStyle w:val="Italics"/>
              <w:rPr>
                <w:i w:val="0"/>
                <w:caps/>
                <w:spacing w:val="10"/>
                <w:sz w:val="14"/>
                <w:szCs w:val="14"/>
              </w:rPr>
            </w:pPr>
            <w:r w:rsidRPr="00332C26">
              <w:rPr>
                <w:i w:val="0"/>
                <w:caps/>
                <w:spacing w:val="10"/>
                <w:sz w:val="14"/>
                <w:szCs w:val="14"/>
              </w:rPr>
              <w:t>Jacksonville, FL</w:t>
            </w:r>
          </w:p>
        </w:tc>
      </w:tr>
      <w:tr w:rsidR="00097201" w:rsidRPr="001445B0" w14:paraId="4186197C" w14:textId="77777777" w:rsidTr="007F2C38">
        <w:trPr>
          <w:trHeight w:val="37"/>
        </w:trPr>
        <w:tc>
          <w:tcPr>
            <w:tcW w:w="8870" w:type="dxa"/>
            <w:gridSpan w:val="3"/>
            <w:tcMar>
              <w:bottom w:w="144" w:type="dxa"/>
            </w:tcMar>
          </w:tcPr>
          <w:p w14:paraId="337ACEC8" w14:textId="77777777" w:rsidR="00097201" w:rsidRPr="00332C26" w:rsidRDefault="00AC6841" w:rsidP="00BC1933">
            <w:pPr>
              <w:pStyle w:val="JobTitle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Client Account Services – </w:t>
            </w:r>
            <w:r w:rsidR="00991C42" w:rsidRPr="00332C26">
              <w:rPr>
                <w:sz w:val="14"/>
                <w:szCs w:val="14"/>
              </w:rPr>
              <w:t>Cl</w:t>
            </w:r>
            <w:r w:rsidR="002C4EB4" w:rsidRPr="00332C26">
              <w:rPr>
                <w:sz w:val="14"/>
                <w:szCs w:val="14"/>
              </w:rPr>
              <w:t>ient account manager</w:t>
            </w:r>
          </w:p>
          <w:p w14:paraId="095BA341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Primary contact for more than twenty Fortune 500 accounts with a minimum total of $500M in expenditures annually</w:t>
            </w:r>
          </w:p>
          <w:p w14:paraId="1B92AADD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Subject matter expert on client programs and dealing with client concerns</w:t>
            </w:r>
          </w:p>
          <w:p w14:paraId="64B1A73E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Liaison for client with all card company departments; prioritize, expedite and escalate issues as needed</w:t>
            </w:r>
          </w:p>
          <w:p w14:paraId="0E69CFE4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Understand and analyze contracts and work with client and internal staff to meet annual goals</w:t>
            </w:r>
          </w:p>
          <w:p w14:paraId="0C59138E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Work within all company standards, processes, protocols and meet all compliance and regulatory guidelines</w:t>
            </w:r>
          </w:p>
          <w:p w14:paraId="504FEB21" w14:textId="77777777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Maximize use of technology paired with interpersonal skills to manage projects and internal and external relationships</w:t>
            </w:r>
          </w:p>
          <w:p w14:paraId="24FC21D6" w14:textId="77777777" w:rsidR="00BC1933" w:rsidRPr="00332C26" w:rsidRDefault="00A36597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Lead inter</w:t>
            </w:r>
            <w:r w:rsidR="00BC1933" w:rsidRPr="00332C26">
              <w:rPr>
                <w:sz w:val="14"/>
                <w:szCs w:val="14"/>
              </w:rPr>
              <w:t>departmental meetings to fix client issues including payment, technology integration, and client-facing applications</w:t>
            </w:r>
          </w:p>
          <w:p w14:paraId="77AAE834" w14:textId="71F9C9B9" w:rsidR="00BC1933" w:rsidRPr="00332C26" w:rsidRDefault="00BC1933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Promoted to team managing highest-value clients in June 2018</w:t>
            </w:r>
          </w:p>
          <w:p w14:paraId="16BCA5E9" w14:textId="05E2774B" w:rsidR="0000635D" w:rsidRPr="00332C26" w:rsidRDefault="0000635D" w:rsidP="00BC193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Work daily in Excel, SharePoint and Microsoft Word base</w:t>
            </w:r>
            <w:r w:rsidR="00332C26">
              <w:rPr>
                <w:sz w:val="14"/>
                <w:szCs w:val="14"/>
              </w:rPr>
              <w:t>d on each individual client program</w:t>
            </w:r>
          </w:p>
          <w:p w14:paraId="1C881C15" w14:textId="2A95C517" w:rsidR="00332C26" w:rsidRPr="00332C26" w:rsidRDefault="00332C26" w:rsidP="00BC1933">
            <w:pPr>
              <w:pStyle w:val="ResponsibilitiesAchievements"/>
              <w:rPr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M</w:t>
            </w:r>
            <w:r w:rsidRPr="00332C2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ulti-task efficiently and effectively with daily client needs</w:t>
            </w:r>
          </w:p>
          <w:p w14:paraId="729B0E72" w14:textId="77777777" w:rsidR="00887A1F" w:rsidRPr="00332C26" w:rsidRDefault="00887A1F" w:rsidP="00BC1933">
            <w:pPr>
              <w:pStyle w:val="ResponsibilitiesAchievements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097201" w14:paraId="6C6B3598" w14:textId="77777777" w:rsidTr="007F2C38">
        <w:tc>
          <w:tcPr>
            <w:tcW w:w="2888" w:type="dxa"/>
            <w:tcMar>
              <w:bottom w:w="0" w:type="dxa"/>
            </w:tcMar>
            <w:vAlign w:val="center"/>
          </w:tcPr>
          <w:p w14:paraId="508C7D71" w14:textId="77777777" w:rsidR="00097201" w:rsidRPr="00332C26" w:rsidRDefault="009047D2" w:rsidP="009047D2">
            <w:pPr>
              <w:pStyle w:val="AllCaps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January 2015 </w:t>
            </w:r>
            <w:r w:rsidR="007A0087" w:rsidRPr="00332C26">
              <w:rPr>
                <w:sz w:val="14"/>
                <w:szCs w:val="14"/>
              </w:rPr>
              <w:t xml:space="preserve">to </w:t>
            </w:r>
            <w:r w:rsidRPr="00332C26">
              <w:rPr>
                <w:sz w:val="14"/>
                <w:szCs w:val="14"/>
              </w:rPr>
              <w:t>June 2016</w:t>
            </w:r>
          </w:p>
        </w:tc>
        <w:tc>
          <w:tcPr>
            <w:tcW w:w="3308" w:type="dxa"/>
            <w:tcMar>
              <w:bottom w:w="0" w:type="dxa"/>
            </w:tcMar>
            <w:vAlign w:val="center"/>
          </w:tcPr>
          <w:p w14:paraId="38B53842" w14:textId="77777777" w:rsidR="00097201" w:rsidRPr="00332C26" w:rsidRDefault="00AC6841" w:rsidP="00AC6841">
            <w:pPr>
              <w:pStyle w:val="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Citi Bank</w:t>
            </w:r>
          </w:p>
        </w:tc>
        <w:tc>
          <w:tcPr>
            <w:tcW w:w="2674" w:type="dxa"/>
            <w:tcMar>
              <w:bottom w:w="0" w:type="dxa"/>
            </w:tcMar>
            <w:vAlign w:val="center"/>
          </w:tcPr>
          <w:p w14:paraId="1B3C1E83" w14:textId="77777777" w:rsidR="00097201" w:rsidRPr="00332C26" w:rsidRDefault="00AC6841" w:rsidP="00AC6841">
            <w:pPr>
              <w:pStyle w:val="Italic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Jacksonville, FL</w:t>
            </w:r>
          </w:p>
        </w:tc>
      </w:tr>
      <w:tr w:rsidR="00097201" w14:paraId="0BD4A901" w14:textId="77777777" w:rsidTr="007F2C38">
        <w:trPr>
          <w:trHeight w:val="37"/>
        </w:trPr>
        <w:tc>
          <w:tcPr>
            <w:tcW w:w="8870" w:type="dxa"/>
            <w:gridSpan w:val="3"/>
            <w:tcMar>
              <w:bottom w:w="144" w:type="dxa"/>
            </w:tcMar>
          </w:tcPr>
          <w:p w14:paraId="67F3F649" w14:textId="77777777" w:rsidR="00374603" w:rsidRPr="00332C26" w:rsidRDefault="00374603" w:rsidP="00374603">
            <w:pPr>
              <w:pStyle w:val="JobTitle"/>
              <w:rPr>
                <w:rFonts w:asciiTheme="minorHAnsi" w:hAnsiTheme="minorHAnsi"/>
                <w:spacing w:val="2"/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Sales and Retention Professional </w:t>
            </w:r>
          </w:p>
          <w:p w14:paraId="153C4848" w14:textId="77777777" w:rsidR="00097201" w:rsidRPr="00332C26" w:rsidRDefault="00D4544A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Answered inbound customer service calls</w:t>
            </w:r>
            <w:r w:rsidR="00A36597" w:rsidRPr="00332C26">
              <w:rPr>
                <w:sz w:val="14"/>
                <w:szCs w:val="14"/>
              </w:rPr>
              <w:t>, responding to customer issues</w:t>
            </w:r>
          </w:p>
          <w:p w14:paraId="44ADAC00" w14:textId="77777777" w:rsidR="00D349E3" w:rsidRPr="00332C26" w:rsidRDefault="00D4544A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De-escalated irate customer calls and assisted with finding a r</w:t>
            </w:r>
            <w:r w:rsidR="00A36597" w:rsidRPr="00332C26">
              <w:rPr>
                <w:sz w:val="14"/>
                <w:szCs w:val="14"/>
              </w:rPr>
              <w:t>esolution for the service issue</w:t>
            </w:r>
          </w:p>
          <w:p w14:paraId="55AC5E88" w14:textId="77777777" w:rsidR="00D4544A" w:rsidRPr="00332C26" w:rsidRDefault="00D4544A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Developed robust knowledge of products and featu</w:t>
            </w:r>
            <w:r w:rsidR="00A36597" w:rsidRPr="00332C26">
              <w:rPr>
                <w:sz w:val="14"/>
                <w:szCs w:val="14"/>
              </w:rPr>
              <w:t>res available to our customers</w:t>
            </w:r>
          </w:p>
          <w:p w14:paraId="50B35BC6" w14:textId="77777777" w:rsidR="00887A1F" w:rsidRPr="00332C26" w:rsidRDefault="00887A1F" w:rsidP="00887A1F">
            <w:pPr>
              <w:pStyle w:val="ResponsibilitiesAchievements"/>
              <w:numPr>
                <w:ilvl w:val="0"/>
                <w:numId w:val="0"/>
              </w:numPr>
              <w:ind w:left="504"/>
              <w:rPr>
                <w:sz w:val="14"/>
                <w:szCs w:val="14"/>
              </w:rPr>
            </w:pPr>
          </w:p>
        </w:tc>
      </w:tr>
      <w:tr w:rsidR="00097201" w14:paraId="41830C08" w14:textId="77777777" w:rsidTr="007F2C38">
        <w:tc>
          <w:tcPr>
            <w:tcW w:w="2888" w:type="dxa"/>
            <w:tcMar>
              <w:bottom w:w="0" w:type="dxa"/>
            </w:tcMar>
            <w:vAlign w:val="center"/>
          </w:tcPr>
          <w:p w14:paraId="78643851" w14:textId="77777777" w:rsidR="00097201" w:rsidRPr="00332C26" w:rsidRDefault="009047D2" w:rsidP="009047D2">
            <w:pPr>
              <w:pStyle w:val="AllCaps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March 2007 </w:t>
            </w:r>
            <w:r w:rsidR="007A0087" w:rsidRPr="00332C26">
              <w:rPr>
                <w:sz w:val="14"/>
                <w:szCs w:val="14"/>
              </w:rPr>
              <w:t xml:space="preserve">to </w:t>
            </w:r>
            <w:r w:rsidRPr="00332C26">
              <w:rPr>
                <w:sz w:val="14"/>
                <w:szCs w:val="14"/>
              </w:rPr>
              <w:t>Sept. 2014</w:t>
            </w:r>
          </w:p>
        </w:tc>
        <w:tc>
          <w:tcPr>
            <w:tcW w:w="3308" w:type="dxa"/>
            <w:tcMar>
              <w:bottom w:w="0" w:type="dxa"/>
            </w:tcMar>
            <w:vAlign w:val="center"/>
          </w:tcPr>
          <w:p w14:paraId="37D17B08" w14:textId="77777777" w:rsidR="00097201" w:rsidRPr="00332C26" w:rsidRDefault="009047D2" w:rsidP="009047D2">
            <w:pPr>
              <w:pStyle w:val="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AT&amp;T</w:t>
            </w:r>
          </w:p>
        </w:tc>
        <w:tc>
          <w:tcPr>
            <w:tcW w:w="2674" w:type="dxa"/>
            <w:tcMar>
              <w:bottom w:w="0" w:type="dxa"/>
            </w:tcMar>
            <w:vAlign w:val="center"/>
          </w:tcPr>
          <w:p w14:paraId="7A69A244" w14:textId="77777777" w:rsidR="00097201" w:rsidRPr="00332C26" w:rsidRDefault="009047D2" w:rsidP="009047D2">
            <w:pPr>
              <w:pStyle w:val="Italic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Jacksonville, FL</w:t>
            </w:r>
          </w:p>
        </w:tc>
      </w:tr>
      <w:tr w:rsidR="00097201" w14:paraId="18E13126" w14:textId="77777777" w:rsidTr="007F2C38">
        <w:trPr>
          <w:trHeight w:val="37"/>
        </w:trPr>
        <w:tc>
          <w:tcPr>
            <w:tcW w:w="8870" w:type="dxa"/>
            <w:gridSpan w:val="3"/>
            <w:tcMar>
              <w:bottom w:w="144" w:type="dxa"/>
            </w:tcMar>
          </w:tcPr>
          <w:p w14:paraId="5B715629" w14:textId="77777777" w:rsidR="00097201" w:rsidRPr="00332C26" w:rsidRDefault="009047D2">
            <w:pPr>
              <w:pStyle w:val="JobTitle"/>
              <w:rPr>
                <w:rFonts w:asciiTheme="minorHAnsi" w:hAnsiTheme="minorHAnsi"/>
                <w:spacing w:val="2"/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Sales and Retention Professional </w:t>
            </w:r>
          </w:p>
          <w:p w14:paraId="26035922" w14:textId="77777777" w:rsidR="00ED7C1A" w:rsidRPr="00332C26" w:rsidRDefault="007B400C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2011 promoted to t</w:t>
            </w:r>
            <w:r w:rsidR="00ED7C1A" w:rsidRPr="00332C26">
              <w:rPr>
                <w:sz w:val="14"/>
                <w:szCs w:val="14"/>
              </w:rPr>
              <w:t>eam lead that provided guidance, instruction and direction to over 100 associa</w:t>
            </w:r>
            <w:r w:rsidR="00A36597" w:rsidRPr="00332C26">
              <w:rPr>
                <w:sz w:val="14"/>
                <w:szCs w:val="14"/>
              </w:rPr>
              <w:t>tes</w:t>
            </w:r>
          </w:p>
          <w:p w14:paraId="697F38F4" w14:textId="77777777" w:rsidR="007B400C" w:rsidRPr="00332C26" w:rsidRDefault="007B400C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2010 promoted to Self-Management Team meeting </w:t>
            </w:r>
            <w:r w:rsidR="00A36597" w:rsidRPr="00332C26">
              <w:rPr>
                <w:sz w:val="14"/>
                <w:szCs w:val="14"/>
              </w:rPr>
              <w:t>all sales quotas and objectives</w:t>
            </w:r>
          </w:p>
          <w:p w14:paraId="50B8CD0B" w14:textId="77777777" w:rsidR="00D349E3" w:rsidRPr="00332C26" w:rsidRDefault="00D349E3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Maintained strong knowledge of all products, accessories, pricing plans, promotions and servi</w:t>
            </w:r>
            <w:r w:rsidR="00A36597" w:rsidRPr="00332C26">
              <w:rPr>
                <w:sz w:val="14"/>
                <w:szCs w:val="14"/>
              </w:rPr>
              <w:t>ce features</w:t>
            </w:r>
          </w:p>
          <w:p w14:paraId="5C9F081E" w14:textId="77777777" w:rsidR="00D349E3" w:rsidRPr="00332C26" w:rsidRDefault="00D349E3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Responded to</w:t>
            </w:r>
            <w:r w:rsidR="00ED02ED" w:rsidRPr="00332C26">
              <w:rPr>
                <w:sz w:val="14"/>
                <w:szCs w:val="14"/>
              </w:rPr>
              <w:t xml:space="preserve"> inbound customer service calls and resolved al</w:t>
            </w:r>
            <w:r w:rsidR="00D4544A" w:rsidRPr="00332C26">
              <w:rPr>
                <w:sz w:val="14"/>
                <w:szCs w:val="14"/>
              </w:rPr>
              <w:t>l</w:t>
            </w:r>
            <w:r w:rsidR="00ED02ED" w:rsidRPr="00332C26">
              <w:rPr>
                <w:sz w:val="14"/>
                <w:szCs w:val="14"/>
              </w:rPr>
              <w:t xml:space="preserve"> customer issue</w:t>
            </w:r>
            <w:r w:rsidR="00A36597" w:rsidRPr="00332C26">
              <w:rPr>
                <w:sz w:val="14"/>
                <w:szCs w:val="14"/>
              </w:rPr>
              <w:t>s involving billing and service</w:t>
            </w:r>
          </w:p>
          <w:p w14:paraId="5C076108" w14:textId="77777777" w:rsidR="00D349E3" w:rsidRPr="00332C26" w:rsidRDefault="00ED02ED" w:rsidP="00D349E3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Provided efficient customer service and assisted in all aspects of</w:t>
            </w:r>
            <w:r w:rsidR="00A36597" w:rsidRPr="00332C26">
              <w:rPr>
                <w:sz w:val="14"/>
                <w:szCs w:val="14"/>
              </w:rPr>
              <w:t xml:space="preserve"> product offerings and services</w:t>
            </w:r>
          </w:p>
          <w:p w14:paraId="22224C98" w14:textId="77777777" w:rsidR="00887A1F" w:rsidRPr="00332C26" w:rsidRDefault="00887A1F" w:rsidP="00887A1F">
            <w:pPr>
              <w:pStyle w:val="ResponsibilitiesAchievements"/>
              <w:numPr>
                <w:ilvl w:val="0"/>
                <w:numId w:val="0"/>
              </w:numPr>
              <w:ind w:left="504"/>
              <w:rPr>
                <w:sz w:val="14"/>
                <w:szCs w:val="14"/>
              </w:rPr>
            </w:pPr>
          </w:p>
        </w:tc>
      </w:tr>
      <w:tr w:rsidR="00097201" w14:paraId="03426D47" w14:textId="77777777" w:rsidTr="007F2C38">
        <w:tc>
          <w:tcPr>
            <w:tcW w:w="2888" w:type="dxa"/>
            <w:tcMar>
              <w:bottom w:w="0" w:type="dxa"/>
            </w:tcMar>
            <w:vAlign w:val="center"/>
          </w:tcPr>
          <w:p w14:paraId="12272EB0" w14:textId="77777777" w:rsidR="00097201" w:rsidRPr="00332C26" w:rsidRDefault="009047D2" w:rsidP="009047D2">
            <w:pPr>
              <w:pStyle w:val="AllCaps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 xml:space="preserve">April 2006 </w:t>
            </w:r>
            <w:r w:rsidR="007A0087" w:rsidRPr="00332C26">
              <w:rPr>
                <w:sz w:val="14"/>
                <w:szCs w:val="14"/>
              </w:rPr>
              <w:t>to</w:t>
            </w:r>
            <w:r w:rsidRPr="00332C26">
              <w:rPr>
                <w:sz w:val="14"/>
                <w:szCs w:val="14"/>
              </w:rPr>
              <w:t xml:space="preserve"> March 2007</w:t>
            </w:r>
            <w:r w:rsidR="007A0087" w:rsidRPr="00332C26">
              <w:rPr>
                <w:sz w:val="14"/>
                <w:szCs w:val="14"/>
              </w:rPr>
              <w:t xml:space="preserve"> </w:t>
            </w:r>
          </w:p>
        </w:tc>
        <w:tc>
          <w:tcPr>
            <w:tcW w:w="3308" w:type="dxa"/>
            <w:tcMar>
              <w:bottom w:w="0" w:type="dxa"/>
            </w:tcMar>
            <w:vAlign w:val="center"/>
          </w:tcPr>
          <w:p w14:paraId="0436CC0A" w14:textId="77777777" w:rsidR="00097201" w:rsidRPr="00332C26" w:rsidRDefault="009047D2" w:rsidP="009047D2">
            <w:pPr>
              <w:pStyle w:val="Copy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Foundation Financial Group</w:t>
            </w:r>
          </w:p>
        </w:tc>
        <w:tc>
          <w:tcPr>
            <w:tcW w:w="2674" w:type="dxa"/>
            <w:tcMar>
              <w:bottom w:w="0" w:type="dxa"/>
            </w:tcMar>
            <w:vAlign w:val="center"/>
          </w:tcPr>
          <w:p w14:paraId="453E54A7" w14:textId="77777777" w:rsidR="00097201" w:rsidRPr="00332C26" w:rsidRDefault="009047D2" w:rsidP="009047D2">
            <w:pPr>
              <w:pStyle w:val="Italic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Jacksonville, FL</w:t>
            </w:r>
          </w:p>
        </w:tc>
      </w:tr>
      <w:tr w:rsidR="00097201" w14:paraId="4B2C09D8" w14:textId="77777777" w:rsidTr="007F2C38">
        <w:trPr>
          <w:trHeight w:val="37"/>
        </w:trPr>
        <w:tc>
          <w:tcPr>
            <w:tcW w:w="8870" w:type="dxa"/>
            <w:gridSpan w:val="3"/>
            <w:tcMar>
              <w:bottom w:w="144" w:type="dxa"/>
            </w:tcMar>
          </w:tcPr>
          <w:p w14:paraId="2666F1C5" w14:textId="77777777" w:rsidR="00097201" w:rsidRPr="00332C26" w:rsidRDefault="00ED7C1A">
            <w:pPr>
              <w:pStyle w:val="JobTitle"/>
              <w:rPr>
                <w:rFonts w:asciiTheme="minorHAnsi" w:hAnsiTheme="minorHAnsi"/>
                <w:spacing w:val="2"/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Mortgage Professional</w:t>
            </w:r>
          </w:p>
          <w:p w14:paraId="5655D627" w14:textId="77777777" w:rsidR="00097201" w:rsidRPr="00332C26" w:rsidRDefault="007B400C" w:rsidP="007B400C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Provided clients instructions on how to stop foreclosures by lowering their monthly payments w</w:t>
            </w:r>
            <w:r w:rsidR="00A36597" w:rsidRPr="00332C26">
              <w:rPr>
                <w:sz w:val="14"/>
                <w:szCs w:val="14"/>
              </w:rPr>
              <w:t>ith lower and more stable rates</w:t>
            </w:r>
          </w:p>
          <w:p w14:paraId="0C2D914E" w14:textId="46940C39" w:rsidR="00887A1F" w:rsidRPr="00332C26" w:rsidRDefault="007B400C" w:rsidP="001445B0">
            <w:pPr>
              <w:pStyle w:val="ResponsibilitiesAchievements"/>
              <w:rPr>
                <w:sz w:val="14"/>
                <w:szCs w:val="14"/>
              </w:rPr>
            </w:pPr>
            <w:r w:rsidRPr="00332C26">
              <w:rPr>
                <w:sz w:val="14"/>
                <w:szCs w:val="14"/>
              </w:rPr>
              <w:t>Utilized internet leads to contact, advise</w:t>
            </w:r>
            <w:r w:rsidR="00A36597" w:rsidRPr="00332C26">
              <w:rPr>
                <w:sz w:val="14"/>
                <w:szCs w:val="14"/>
              </w:rPr>
              <w:t>,</w:t>
            </w:r>
            <w:r w:rsidRPr="00332C26">
              <w:rPr>
                <w:sz w:val="14"/>
                <w:szCs w:val="14"/>
              </w:rPr>
              <w:t xml:space="preserve"> and sell residential mortgages</w:t>
            </w:r>
            <w:r w:rsidR="00A36597" w:rsidRPr="00332C26">
              <w:rPr>
                <w:sz w:val="14"/>
                <w:szCs w:val="14"/>
              </w:rPr>
              <w:t>;</w:t>
            </w:r>
            <w:r w:rsidRPr="00332C26">
              <w:rPr>
                <w:sz w:val="14"/>
                <w:szCs w:val="14"/>
              </w:rPr>
              <w:t xml:space="preserve"> bo</w:t>
            </w:r>
            <w:r w:rsidR="00A36597" w:rsidRPr="00332C26">
              <w:rPr>
                <w:sz w:val="14"/>
                <w:szCs w:val="14"/>
              </w:rPr>
              <w:t>th new purchases and refinances</w:t>
            </w:r>
          </w:p>
        </w:tc>
      </w:tr>
      <w:tr w:rsidR="00097201" w14:paraId="684A030B" w14:textId="77777777" w:rsidTr="007F2C38">
        <w:trPr>
          <w:trHeight w:val="432"/>
        </w:trPr>
        <w:tc>
          <w:tcPr>
            <w:tcW w:w="8870" w:type="dxa"/>
            <w:gridSpan w:val="3"/>
          </w:tcPr>
          <w:p w14:paraId="41BCD724" w14:textId="1FE53907" w:rsidR="00482B7B" w:rsidRPr="00332C26" w:rsidRDefault="00482B7B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C47294" w:rsidRPr="00332C26" w14:paraId="731B04EE" w14:textId="77777777" w:rsidTr="00487F74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14:paraId="04964817" w14:textId="77777777" w:rsidR="00C47294" w:rsidRPr="00332C26" w:rsidRDefault="00C47294" w:rsidP="00C47294">
                  <w:pPr>
                    <w:pStyle w:val="AllCapsCopy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 xml:space="preserve">July 2003 to April 2006 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14:paraId="14583CD3" w14:textId="77777777" w:rsidR="00C47294" w:rsidRPr="00332C26" w:rsidRDefault="00887A1F" w:rsidP="00487F74">
                  <w:pPr>
                    <w:pStyle w:val="Copy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 xml:space="preserve"> </w:t>
                  </w:r>
                  <w:r w:rsidR="00C47294" w:rsidRPr="00332C26">
                    <w:rPr>
                      <w:sz w:val="14"/>
                      <w:szCs w:val="14"/>
                    </w:rPr>
                    <w:t>Cellular Depot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14:paraId="18223369" w14:textId="77777777" w:rsidR="00C47294" w:rsidRPr="00332C26" w:rsidRDefault="00C47294" w:rsidP="00487F74">
                  <w:pPr>
                    <w:pStyle w:val="Italics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>Jacksonville, FL</w:t>
                  </w:r>
                </w:p>
              </w:tc>
            </w:tr>
            <w:tr w:rsidR="00C47294" w:rsidRPr="00332C26" w14:paraId="2F5FBDD1" w14:textId="77777777" w:rsidTr="00487F7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14:paraId="6E990ABB" w14:textId="77777777" w:rsidR="00C47294" w:rsidRPr="00332C26" w:rsidRDefault="00C47294" w:rsidP="00487F74">
                  <w:pPr>
                    <w:pStyle w:val="JobTitle"/>
                    <w:rPr>
                      <w:rFonts w:asciiTheme="minorHAnsi" w:hAnsiTheme="minorHAnsi"/>
                      <w:spacing w:val="2"/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>Sales Manager</w:t>
                  </w:r>
                </w:p>
                <w:p w14:paraId="003D93E9" w14:textId="77777777" w:rsidR="00C47294" w:rsidRPr="00332C26" w:rsidRDefault="00C47294" w:rsidP="00487F74">
                  <w:pPr>
                    <w:pStyle w:val="ResponsibilitiesAchievements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>Responsible for overall management of store, processin</w:t>
                  </w:r>
                  <w:r w:rsidR="00A36597" w:rsidRPr="00332C26">
                    <w:rPr>
                      <w:sz w:val="14"/>
                      <w:szCs w:val="14"/>
                    </w:rPr>
                    <w:t>g payroll and sales projections</w:t>
                  </w:r>
                </w:p>
                <w:p w14:paraId="555FFB61" w14:textId="77777777" w:rsidR="00C47294" w:rsidRPr="00332C26" w:rsidRDefault="00C47294" w:rsidP="00487F74">
                  <w:pPr>
                    <w:pStyle w:val="ResponsibilitiesAchievements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>Mentored staff an</w:t>
                  </w:r>
                  <w:r w:rsidR="00A36597" w:rsidRPr="00332C26">
                    <w:rPr>
                      <w:sz w:val="14"/>
                      <w:szCs w:val="14"/>
                    </w:rPr>
                    <w:t>d ensured customer satisfaction</w:t>
                  </w:r>
                </w:p>
                <w:p w14:paraId="53C50683" w14:textId="375DFA9F" w:rsidR="00C47294" w:rsidRPr="00332C26" w:rsidRDefault="00C47294" w:rsidP="00A36597">
                  <w:pPr>
                    <w:pStyle w:val="ResponsibilitiesAchievements"/>
                    <w:rPr>
                      <w:sz w:val="14"/>
                      <w:szCs w:val="14"/>
                    </w:rPr>
                  </w:pPr>
                  <w:r w:rsidRPr="00332C26">
                    <w:rPr>
                      <w:sz w:val="14"/>
                      <w:szCs w:val="14"/>
                    </w:rPr>
                    <w:t>Increased sale</w:t>
                  </w:r>
                  <w:r w:rsidR="00A36597" w:rsidRPr="00332C26">
                    <w:rPr>
                      <w:sz w:val="14"/>
                      <w:szCs w:val="14"/>
                    </w:rPr>
                    <w:t>s 22% over an 18-month period</w:t>
                  </w:r>
                </w:p>
                <w:p w14:paraId="2B646441" w14:textId="62F3AF99" w:rsidR="0000635D" w:rsidRPr="00332C26" w:rsidRDefault="0000635D" w:rsidP="0000635D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/>
                    <w:rPr>
                      <w:sz w:val="14"/>
                      <w:szCs w:val="14"/>
                    </w:rPr>
                  </w:pPr>
                </w:p>
                <w:p w14:paraId="39A45FBE" w14:textId="77777777" w:rsidR="0000635D" w:rsidRPr="00332C26" w:rsidRDefault="0000635D" w:rsidP="0000635D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/>
                    <w:rPr>
                      <w:sz w:val="14"/>
                      <w:szCs w:val="14"/>
                    </w:rPr>
                  </w:pPr>
                </w:p>
                <w:p w14:paraId="157274B3" w14:textId="77777777" w:rsidR="0000635D" w:rsidRPr="00332C26" w:rsidRDefault="0000635D" w:rsidP="0000635D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/>
                    <w:rPr>
                      <w:sz w:val="14"/>
                      <w:szCs w:val="14"/>
                    </w:rPr>
                  </w:pPr>
                </w:p>
                <w:p w14:paraId="7BD8E350" w14:textId="2D3F8984" w:rsidR="001445B0" w:rsidRPr="00332C26" w:rsidRDefault="001445B0" w:rsidP="001445B0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 w:hanging="360"/>
                    <w:rPr>
                      <w:sz w:val="14"/>
                      <w:szCs w:val="14"/>
                    </w:rPr>
                  </w:pPr>
                </w:p>
                <w:p w14:paraId="798B5747" w14:textId="2D3F8984" w:rsidR="001445B0" w:rsidRPr="00332C26" w:rsidRDefault="001445B0" w:rsidP="001445B0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 w:hanging="360"/>
                    <w:rPr>
                      <w:sz w:val="14"/>
                      <w:szCs w:val="14"/>
                    </w:rPr>
                  </w:pPr>
                </w:p>
                <w:p w14:paraId="5E3B98BF" w14:textId="48979FC3" w:rsidR="001445B0" w:rsidRPr="00332C26" w:rsidRDefault="001445B0" w:rsidP="001445B0">
                  <w:pPr>
                    <w:pStyle w:val="ResponsibilitiesAchievements"/>
                    <w:numPr>
                      <w:ilvl w:val="0"/>
                      <w:numId w:val="0"/>
                    </w:numPr>
                    <w:ind w:left="720" w:hanging="360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0701BA05" w14:textId="77777777" w:rsidR="00097201" w:rsidRPr="00332C26" w:rsidRDefault="00097201">
            <w:pPr>
              <w:pStyle w:val="SectionHeadings"/>
              <w:rPr>
                <w:b/>
                <w:sz w:val="14"/>
                <w:szCs w:val="14"/>
              </w:rPr>
            </w:pPr>
          </w:p>
        </w:tc>
      </w:tr>
      <w:tr w:rsidR="00097201" w14:paraId="1CED70BB" w14:textId="77777777" w:rsidTr="007F2C38">
        <w:trPr>
          <w:trHeight w:val="45"/>
        </w:trPr>
        <w:tc>
          <w:tcPr>
            <w:tcW w:w="2888" w:type="dxa"/>
            <w:tcMar>
              <w:bottom w:w="0" w:type="dxa"/>
            </w:tcMar>
            <w:vAlign w:val="center"/>
          </w:tcPr>
          <w:p w14:paraId="7A63A3CB" w14:textId="77777777" w:rsidR="00887A1F" w:rsidRPr="00332C26" w:rsidRDefault="00887A1F" w:rsidP="00887A1F">
            <w:pPr>
              <w:rPr>
                <w:sz w:val="14"/>
                <w:szCs w:val="14"/>
              </w:rPr>
            </w:pPr>
          </w:p>
        </w:tc>
        <w:tc>
          <w:tcPr>
            <w:tcW w:w="3308" w:type="dxa"/>
            <w:tcMar>
              <w:bottom w:w="0" w:type="dxa"/>
            </w:tcMar>
            <w:vAlign w:val="center"/>
          </w:tcPr>
          <w:p w14:paraId="5B8FAB0A" w14:textId="77777777" w:rsidR="00097201" w:rsidRPr="00332C26" w:rsidRDefault="00097201">
            <w:pPr>
              <w:pStyle w:val="Copy"/>
              <w:rPr>
                <w:sz w:val="14"/>
                <w:szCs w:val="14"/>
              </w:rPr>
            </w:pPr>
          </w:p>
        </w:tc>
        <w:tc>
          <w:tcPr>
            <w:tcW w:w="2674" w:type="dxa"/>
            <w:tcMar>
              <w:bottom w:w="0" w:type="dxa"/>
            </w:tcMar>
            <w:vAlign w:val="center"/>
          </w:tcPr>
          <w:p w14:paraId="31A1880F" w14:textId="77777777" w:rsidR="00097201" w:rsidRPr="00332C26" w:rsidRDefault="00097201">
            <w:pPr>
              <w:pStyle w:val="Italics"/>
              <w:rPr>
                <w:sz w:val="14"/>
                <w:szCs w:val="14"/>
              </w:rPr>
            </w:pPr>
          </w:p>
        </w:tc>
      </w:tr>
    </w:tbl>
    <w:p w14:paraId="3A333C31" w14:textId="77777777" w:rsidR="00097201" w:rsidRDefault="00097201"/>
    <w:sectPr w:rsidR="00097201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752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AB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34CE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1BAF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121"/>
    <w:multiLevelType w:val="hybridMultilevel"/>
    <w:tmpl w:val="7B60996A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41"/>
    <w:rsid w:val="0000635D"/>
    <w:rsid w:val="00020878"/>
    <w:rsid w:val="00097201"/>
    <w:rsid w:val="001445B0"/>
    <w:rsid w:val="001C7A6C"/>
    <w:rsid w:val="002C4EB4"/>
    <w:rsid w:val="00332C26"/>
    <w:rsid w:val="00374603"/>
    <w:rsid w:val="00482B7B"/>
    <w:rsid w:val="00781458"/>
    <w:rsid w:val="007A0087"/>
    <w:rsid w:val="007B400C"/>
    <w:rsid w:val="007F2C38"/>
    <w:rsid w:val="00817409"/>
    <w:rsid w:val="00860818"/>
    <w:rsid w:val="00887A1F"/>
    <w:rsid w:val="009047D2"/>
    <w:rsid w:val="00991C42"/>
    <w:rsid w:val="00A36597"/>
    <w:rsid w:val="00AC6841"/>
    <w:rsid w:val="00BC1933"/>
    <w:rsid w:val="00C47294"/>
    <w:rsid w:val="00D349E3"/>
    <w:rsid w:val="00D4544A"/>
    <w:rsid w:val="00DB5CE5"/>
    <w:rsid w:val="00EA7550"/>
    <w:rsid w:val="00ED02ED"/>
    <w:rsid w:val="00ED7C1A"/>
    <w:rsid w:val="00F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793B6C"/>
  <w15:docId w15:val="{05F04DF0-8A75-4F00-93F1-6662E9C9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Hyperlink">
    <w:name w:val="Hyperlink"/>
    <w:basedOn w:val="DefaultParagraphFont"/>
    <w:uiPriority w:val="99"/>
    <w:unhideWhenUsed/>
    <w:rsid w:val="00AC68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0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4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1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74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52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92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90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20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138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2126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5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162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484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656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464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34094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52698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6477986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225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7897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2392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058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25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5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0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4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1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520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639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78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392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409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251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125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136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384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6068079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461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32795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225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170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1587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823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26467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3546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31279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898785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2191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10655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087336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tlin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b69528\AppData\Roaming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5F5000B934726B26EFFA67C5C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0BB2-AF32-45E6-B51B-1CA82F04B07B}"/>
      </w:docPartPr>
      <w:docPartBody>
        <w:p w:rsidR="0048159A" w:rsidRDefault="00B52148">
          <w:pPr>
            <w:pStyle w:val="80C5F5000B934726B26EFFA67C5CF184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AD94D8B82CEC463099039FFFD238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571EA-1051-462E-93D8-F3079A584DD2}"/>
      </w:docPartPr>
      <w:docPartBody>
        <w:p w:rsidR="0048159A" w:rsidRDefault="00B52148">
          <w:pPr>
            <w:pStyle w:val="AD94D8B82CEC463099039FFFD2384694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148"/>
    <w:rsid w:val="0005430C"/>
    <w:rsid w:val="001E5EBF"/>
    <w:rsid w:val="003874E5"/>
    <w:rsid w:val="00392050"/>
    <w:rsid w:val="0048159A"/>
    <w:rsid w:val="006446A6"/>
    <w:rsid w:val="00736999"/>
    <w:rsid w:val="007A4F6F"/>
    <w:rsid w:val="009F52A6"/>
    <w:rsid w:val="00B115F3"/>
    <w:rsid w:val="00B52148"/>
    <w:rsid w:val="00BE65F0"/>
    <w:rsid w:val="00E23F0A"/>
    <w:rsid w:val="00F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AF812B6344BBEBE7351B7F7E6ACC9">
    <w:name w:val="70FAF812B6344BBEBE7351B7F7E6ACC9"/>
  </w:style>
  <w:style w:type="paragraph" w:customStyle="1" w:styleId="486853B4573C4998910B2ABC34C0B00B">
    <w:name w:val="486853B4573C4998910B2ABC34C0B00B"/>
  </w:style>
  <w:style w:type="paragraph" w:customStyle="1" w:styleId="23DAC58369D64231A4DC68B88C5DCD97">
    <w:name w:val="23DAC58369D64231A4DC68B88C5DCD97"/>
  </w:style>
  <w:style w:type="paragraph" w:customStyle="1" w:styleId="9F2E86FE15174C4B98B830EECCE61EA9">
    <w:name w:val="9F2E86FE15174C4B98B830EECCE61EA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C5F5000B934726B26EFFA67C5CF184">
    <w:name w:val="80C5F5000B934726B26EFFA67C5CF184"/>
  </w:style>
  <w:style w:type="paragraph" w:customStyle="1" w:styleId="07CFBDD083884FBEB225DDEBDF12A3F7">
    <w:name w:val="07CFBDD083884FBEB225DDEBDF12A3F7"/>
  </w:style>
  <w:style w:type="paragraph" w:customStyle="1" w:styleId="FC58F424A0E94C129A3E48329B0B1AC7">
    <w:name w:val="FC58F424A0E94C129A3E48329B0B1AC7"/>
  </w:style>
  <w:style w:type="paragraph" w:customStyle="1" w:styleId="AD94D8B82CEC463099039FFFD2384694">
    <w:name w:val="AD94D8B82CEC463099039FFFD2384694"/>
  </w:style>
  <w:style w:type="paragraph" w:customStyle="1" w:styleId="F72CC09F9B1D48FFA19A281BEE6A7FBF">
    <w:name w:val="F72CC09F9B1D48FFA19A281BEE6A7FBF"/>
  </w:style>
  <w:style w:type="paragraph" w:customStyle="1" w:styleId="7AD73320E5BA4BF0AEF4E04EA6843054">
    <w:name w:val="7AD73320E5BA4BF0AEF4E04EA6843054"/>
  </w:style>
  <w:style w:type="paragraph" w:customStyle="1" w:styleId="544B4A8DD1D347D5B94CE10479428371">
    <w:name w:val="544B4A8DD1D347D5B94CE10479428371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DBCBC861E718493F9AF5E49F19E0C581">
    <w:name w:val="DBCBC861E718493F9AF5E49F19E0C581"/>
  </w:style>
  <w:style w:type="paragraph" w:customStyle="1" w:styleId="14D2BBCB4F49463BA09B43E94013493C">
    <w:name w:val="14D2BBCB4F49463BA09B43E94013493C"/>
  </w:style>
  <w:style w:type="paragraph" w:customStyle="1" w:styleId="44B8473E5DDF4D3E9CD5C1096764E2C1">
    <w:name w:val="44B8473E5DDF4D3E9CD5C1096764E2C1"/>
  </w:style>
  <w:style w:type="paragraph" w:customStyle="1" w:styleId="0933E3981C3F4774B3B6462F77CD6E40">
    <w:name w:val="0933E3981C3F4774B3B6462F77CD6E40"/>
  </w:style>
  <w:style w:type="paragraph" w:customStyle="1" w:styleId="EEDCEBECD4C14C5CB408466C948C7111">
    <w:name w:val="EEDCEBECD4C14C5CB408466C948C7111"/>
  </w:style>
  <w:style w:type="paragraph" w:customStyle="1" w:styleId="7F4F82F3B0ED4803B1E40F18EFDE9311">
    <w:name w:val="7F4F82F3B0ED4803B1E40F18EFDE9311"/>
  </w:style>
  <w:style w:type="paragraph" w:customStyle="1" w:styleId="271C55F55E54431EA57A223E56633D42">
    <w:name w:val="271C55F55E54431EA57A223E56633D42"/>
  </w:style>
  <w:style w:type="paragraph" w:customStyle="1" w:styleId="A359C3471B8E4086BBF77700855C2C15">
    <w:name w:val="A359C3471B8E4086BBF77700855C2C15"/>
  </w:style>
  <w:style w:type="paragraph" w:customStyle="1" w:styleId="59EA1B5CC72F4CBE9BED6FDA6EACE1E7">
    <w:name w:val="59EA1B5CC72F4CBE9BED6FDA6EACE1E7"/>
  </w:style>
  <w:style w:type="paragraph" w:customStyle="1" w:styleId="C8857B416750494E89BEB5E3D0D8E2D9">
    <w:name w:val="C8857B416750494E89BEB5E3D0D8E2D9"/>
  </w:style>
  <w:style w:type="paragraph" w:customStyle="1" w:styleId="60F51686A0F1465A828C34AE93FE8E87">
    <w:name w:val="60F51686A0F1465A828C34AE93FE8E87"/>
  </w:style>
  <w:style w:type="paragraph" w:customStyle="1" w:styleId="B88D950F5BE942A094BE4DB79F8CAAE4">
    <w:name w:val="B88D950F5BE942A094BE4DB79F8CAAE4"/>
  </w:style>
  <w:style w:type="paragraph" w:customStyle="1" w:styleId="45A98D0F9C12480F918F67CE5D7C07C7">
    <w:name w:val="45A98D0F9C12480F918F67CE5D7C07C7"/>
  </w:style>
  <w:style w:type="paragraph" w:customStyle="1" w:styleId="F07C38BBFB394517B8E8176BF5EEE09B">
    <w:name w:val="F07C38BBFB394517B8E8176BF5EEE09B"/>
  </w:style>
  <w:style w:type="paragraph" w:customStyle="1" w:styleId="7FDE0EA6B0D2457591F194419872D101">
    <w:name w:val="7FDE0EA6B0D2457591F194419872D101"/>
  </w:style>
  <w:style w:type="paragraph" w:customStyle="1" w:styleId="BC1EBA11DF574528BF51033467FADBAB">
    <w:name w:val="BC1EBA11DF574528BF51033467FADBAB"/>
  </w:style>
  <w:style w:type="paragraph" w:customStyle="1" w:styleId="8758FC228B2E448B99B79B0C410BBB77">
    <w:name w:val="8758FC228B2E448B99B79B0C410BBB77"/>
  </w:style>
  <w:style w:type="paragraph" w:customStyle="1" w:styleId="C37AB25B326F492FAB66A88A021300B3">
    <w:name w:val="C37AB25B326F492FAB66A88A021300B3"/>
  </w:style>
  <w:style w:type="paragraph" w:customStyle="1" w:styleId="9155FB4AE5814EE08285E46DF6DA66E5">
    <w:name w:val="9155FB4AE5814EE08285E46DF6DA66E5"/>
  </w:style>
  <w:style w:type="paragraph" w:customStyle="1" w:styleId="2A4979D9DE194F63BB0250DEB117B93A">
    <w:name w:val="2A4979D9DE194F63BB0250DEB117B93A"/>
  </w:style>
  <w:style w:type="paragraph" w:customStyle="1" w:styleId="5DED11824D18426EB60D172103AF7F2E">
    <w:name w:val="5DED11824D18426EB60D172103AF7F2E"/>
  </w:style>
  <w:style w:type="paragraph" w:customStyle="1" w:styleId="FB687FDCBD644E87AEDBB1E7AF16691B">
    <w:name w:val="FB687FDCBD644E87AEDBB1E7AF16691B"/>
  </w:style>
  <w:style w:type="paragraph" w:customStyle="1" w:styleId="13C2DB44E2C24835922C99FC62B74346">
    <w:name w:val="13C2DB44E2C24835922C99FC62B74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C:\Users\bb69528\AppData\Roaming\Microsoft\Templates\ChronologicalResume2.dotx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>Citigroup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Brafford, Brooke [ICG-OPS]</dc:creator>
  <cp:lastModifiedBy>Stephanie Halprin</cp:lastModifiedBy>
  <cp:revision>2</cp:revision>
  <cp:lastPrinted>2018-12-27T15:14:00Z</cp:lastPrinted>
  <dcterms:created xsi:type="dcterms:W3CDTF">2019-11-21T20:41:00Z</dcterms:created>
  <dcterms:modified xsi:type="dcterms:W3CDTF">2019-11-21T20:41:00Z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